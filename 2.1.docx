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sz w:val="20"/>
        </w:rPr>
      </w:pPr>
      <w:r>
        <w:rPr>
          <w:sz w:val="20"/>
        </w:rPr>
        <w:drawing>
          <wp:inline distT="0" distB="0" distL="0" distR="0">
            <wp:extent cx="6863475" cy="936117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63475" cy="936117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0" w:h="16840"/>
      <w:pgMar w:top="940" w:right="360" w:bottom="280" w:left="360" w:header="0" w:footer="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eastAsia="Times New Roman" w:cs="Times New Roman" w:hAnsi="Times New Roman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Title"/>
    <w:basedOn w:val="0"/>
    <w:pPr>
      <w:ind w:left="100"/>
    </w:pPr>
    <w:rPr>
      <w:rFonts w:ascii="Times New Roman" w:eastAsia="Times New Roman" w:cs="Times New Roman" w:hAnsi="Times New Roman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0</Words>
  <Characters>0</Characters>
  <Lines>1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created xsi:type="dcterms:W3CDTF">2024-06-08T09:48:37Z</dcterms:created>
  <dcterms:modified xsi:type="dcterms:W3CDTF">2024-06-08T07:19:19Z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2024-06-07T16:00:00Z</vt:filetime>
  </property>
</Properties>
</file>